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4502463E" w14:textId="77777777" w:rsidTr="00A43A5B">
        <w:trPr>
          <w:cantSplit/>
          <w:trHeight w:val="4488"/>
        </w:trPr>
        <w:tc>
          <w:tcPr>
            <w:tcW w:w="6285" w:type="dxa"/>
          </w:tcPr>
          <w:p w14:paraId="37153461" w14:textId="6A5E6F61" w:rsidR="00F448BC" w:rsidRDefault="004F2C3F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E3D519" wp14:editId="67C51DEF">
                  <wp:extent cx="3853815" cy="19304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B358A82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43872BA7" w14:textId="5227EF36" w:rsidR="00B77317" w:rsidRPr="00CD1539" w:rsidRDefault="004F2C3F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ShelledModel1</w:t>
                  </w:r>
                </w:p>
                <w:p w14:paraId="33A28B46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7DC5BB97" w14:textId="18C41116" w:rsidR="00B77317" w:rsidRPr="00CD1539" w:rsidRDefault="004F2C3F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March 30, 2023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14:paraId="25BA94C8" w14:textId="39722951" w:rsidR="00B77317" w:rsidRPr="00CD1539" w:rsidRDefault="004F2C3F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6</w:t>
                  </w:r>
                </w:p>
                <w:p w14:paraId="01EA7921" w14:textId="55B7778E" w:rsidR="00B77317" w:rsidRPr="006A441F" w:rsidRDefault="004F2C3F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67EEF51B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700F5473" w14:textId="10EBCC4A" w:rsidR="00B77317" w:rsidRDefault="004F2C3F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55C3879F" w14:textId="07167AF4" w:rsidR="004F2C3F" w:rsidRDefault="001041F1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31067657" w:history="1">
                        <w:r w:rsidR="004F2C3F" w:rsidRPr="00E47727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4F2C3F">
                          <w:rPr>
                            <w:noProof/>
                            <w:webHidden/>
                          </w:rPr>
                          <w:tab/>
                        </w:r>
                        <w:r w:rsidR="004F2C3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F2C3F">
                          <w:rPr>
                            <w:noProof/>
                            <w:webHidden/>
                          </w:rPr>
                          <w:instrText xml:space="preserve"> PAGEREF _Toc131067657 \h </w:instrText>
                        </w:r>
                        <w:r w:rsidR="004F2C3F">
                          <w:rPr>
                            <w:noProof/>
                            <w:webHidden/>
                          </w:rPr>
                        </w:r>
                        <w:r w:rsidR="004F2C3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F2C3F">
                          <w:rPr>
                            <w:noProof/>
                            <w:webHidden/>
                          </w:rPr>
                          <w:t>1</w:t>
                        </w:r>
                        <w:r w:rsidR="004F2C3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936C244" w14:textId="1C9468E5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58" w:history="1">
                        <w:r w:rsidRPr="00E47727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4C78CEF" w14:textId="29709556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59" w:history="1">
                        <w:r w:rsidRPr="00E47727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768BB0" w14:textId="655F6B3E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60" w:history="1">
                        <w:r w:rsidRPr="00E47727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CD990C5" w14:textId="1E140F51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61" w:history="1">
                        <w:r w:rsidRPr="00E47727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1938107" w14:textId="0632B441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62" w:history="1">
                        <w:r w:rsidRPr="00E47727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2C9AA81" w14:textId="5621BC38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63" w:history="1">
                        <w:r w:rsidRPr="00E47727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9F0335" w14:textId="34EF743A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64" w:history="1">
                        <w:r w:rsidRPr="00E47727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84AFB1F" w14:textId="18E8FCF4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65" w:history="1">
                        <w:r w:rsidRPr="00E47727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909945" w14:textId="6EF9FC18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66" w:history="1">
                        <w:r w:rsidRPr="00E47727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954D112" w14:textId="17567925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67" w:history="1">
                        <w:r w:rsidRPr="00E47727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5E573AF" w14:textId="2C84828D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68" w:history="1">
                        <w:r w:rsidRPr="00E47727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E93D9BD" w14:textId="3674D93B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69" w:history="1">
                        <w:r w:rsidRPr="00E47727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9150758" w14:textId="098D404A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70" w:history="1">
                        <w:r w:rsidRPr="00E47727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6C79316" w14:textId="715C4054" w:rsidR="004F2C3F" w:rsidRDefault="004F2C3F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131067671" w:history="1">
                        <w:r w:rsidRPr="00E47727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_Toc131067671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727AB9A" w14:textId="71627DD8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53DF58F" w14:textId="77777777" w:rsidR="00F448BC" w:rsidRDefault="00F448BC" w:rsidP="00A5373F"/>
        </w:tc>
      </w:tr>
      <w:tr w:rsidR="00F448BC" w14:paraId="6F5E7E11" w14:textId="77777777" w:rsidTr="00BE081A">
        <w:trPr>
          <w:cantSplit/>
          <w:trHeight w:val="3924"/>
        </w:trPr>
        <w:tc>
          <w:tcPr>
            <w:tcW w:w="6285" w:type="dxa"/>
          </w:tcPr>
          <w:p w14:paraId="034D8375" w14:textId="0E8E1CAF" w:rsidR="00C27B5D" w:rsidRDefault="004F2C3F" w:rsidP="00C27B5D">
            <w:pPr>
              <w:pStyle w:val="Heading1"/>
            </w:pPr>
            <w:bookmarkStart w:id="0" w:name="_Toc131067657"/>
            <w:r>
              <w:t>Description</w:t>
            </w:r>
            <w:bookmarkEnd w:id="0"/>
          </w:p>
          <w:p w14:paraId="4FB8C531" w14:textId="79C3AEDC" w:rsidR="00F448BC" w:rsidRPr="00E65D6E" w:rsidRDefault="004F2C3F" w:rsidP="00FF408C">
            <w:r>
              <w:t>No Data</w:t>
            </w:r>
          </w:p>
        </w:tc>
        <w:tc>
          <w:tcPr>
            <w:tcW w:w="4713" w:type="dxa"/>
            <w:vMerge/>
          </w:tcPr>
          <w:p w14:paraId="7E71D0A6" w14:textId="77777777" w:rsidR="00F448BC" w:rsidRPr="00A33AA4" w:rsidRDefault="00F448BC" w:rsidP="00840CC7">
            <w:pPr>
              <w:pStyle w:val="TOC3"/>
            </w:pPr>
          </w:p>
        </w:tc>
      </w:tr>
    </w:tbl>
    <w:p w14:paraId="1717457E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2771AD30" w14:textId="77777777" w:rsidTr="00DD03CF">
        <w:tc>
          <w:tcPr>
            <w:tcW w:w="11016" w:type="dxa"/>
          </w:tcPr>
          <w:p w14:paraId="72D1BB3A" w14:textId="30A5DF45" w:rsidR="00343025" w:rsidRDefault="004F2C3F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31067658"/>
            <w:r>
              <w:lastRenderedPageBreak/>
              <w:t>Assumptions</w:t>
            </w:r>
            <w:bookmarkEnd w:id="4"/>
          </w:p>
          <w:p w14:paraId="64583838" w14:textId="371FC114" w:rsidR="00A96F2C" w:rsidRDefault="00A96F2C" w:rsidP="00A96F2C"/>
        </w:tc>
      </w:tr>
    </w:tbl>
    <w:p w14:paraId="4F0DD30B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595BD8E5" w14:textId="77777777" w:rsidTr="00ED5A01">
        <w:tc>
          <w:tcPr>
            <w:tcW w:w="11016" w:type="dxa"/>
          </w:tcPr>
          <w:p w14:paraId="60662735" w14:textId="023ABE12" w:rsidR="00FF408C" w:rsidRDefault="004F2C3F" w:rsidP="00FF408C">
            <w:pPr>
              <w:pStyle w:val="Heading1"/>
            </w:pPr>
            <w:bookmarkStart w:id="5" w:name="_Toc131067659"/>
            <w:r>
              <w:t>Model Information</w:t>
            </w:r>
            <w:bookmarkEnd w:id="5"/>
          </w:p>
          <w:p w14:paraId="49FB10C4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1F073E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2162BECC" w14:textId="77777777" w:rsidTr="00077EA0">
                    <w:tc>
                      <w:tcPr>
                        <w:tcW w:w="8640" w:type="dxa"/>
                      </w:tcPr>
                      <w:p w14:paraId="3FBF1A5A" w14:textId="0886E04E" w:rsidR="00077EA0" w:rsidRDefault="004F2C3F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3957D891" wp14:editId="4ED2A476">
                              <wp:extent cx="5349240" cy="3079750"/>
                              <wp:effectExtent l="0" t="0" r="3810" b="635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0797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43E5240" w14:textId="3C15AD0D" w:rsidR="00C16188" w:rsidRDefault="004F2C3F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ShelledModel1</w:t>
                  </w:r>
                </w:p>
                <w:p w14:paraId="45E65FA7" w14:textId="5D119228" w:rsidR="00C16188" w:rsidRDefault="004F2C3F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23443E00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9BC793" w14:textId="3B05B53B" w:rsidR="00C16188" w:rsidRPr="0044448A" w:rsidRDefault="004F2C3F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6AC6633A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0B598C" w14:textId="416C4F59" w:rsidR="00C16188" w:rsidRDefault="004F2C3F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7717A4" w14:textId="19004418" w:rsidR="00C16188" w:rsidRDefault="004F2C3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5D2C8DE" w14:textId="6D1E33E6" w:rsidR="00C16188" w:rsidRDefault="004F2C3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70C1C4" w14:textId="0B32F874" w:rsidR="00C16188" w:rsidRDefault="004F2C3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241CA03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D99EFB" w14:textId="435B5393" w:rsidR="00C16188" w:rsidRDefault="004F2C3F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Mirror4</w:t>
                  </w:r>
                </w:p>
                <w:p w14:paraId="52B4E736" w14:textId="7B1D1EB1" w:rsidR="004B3022" w:rsidRPr="0044448A" w:rsidRDefault="004F2C3F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72F5E45" wp14:editId="1CD5057D">
                        <wp:extent cx="1562735" cy="89979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99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16EF44" w14:textId="62424BC0" w:rsidR="00C16188" w:rsidRPr="0044448A" w:rsidRDefault="004F2C3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6CFC0F" w14:textId="77777777" w:rsidR="004F2C3F" w:rsidRDefault="004F2C3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Mass:8.72198 kg</w:t>
                  </w:r>
                </w:p>
                <w:p w14:paraId="29E0137F" w14:textId="77777777" w:rsidR="004F2C3F" w:rsidRDefault="004F2C3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Volume:0.00111137 m^3</w:t>
                  </w:r>
                </w:p>
                <w:p w14:paraId="2809EB35" w14:textId="77777777" w:rsidR="004F2C3F" w:rsidRDefault="004F2C3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Density:7,847.94 kg/m^3</w:t>
                  </w:r>
                </w:p>
                <w:p w14:paraId="1DA43C6E" w14:textId="77777777" w:rsidR="004F2C3F" w:rsidRDefault="004F2C3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Weight:85.4754 N</w:t>
                  </w:r>
                </w:p>
                <w:p w14:paraId="67E5C5B6" w14:textId="1F9120CE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DF028A" w14:textId="77777777" w:rsidR="004F2C3F" w:rsidRDefault="004F2C3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C:\Users\westy\OneDrive\Documents\SubFrame Documents\Frame_Documents\ShelledModel1.SLDPRT</w:t>
                  </w:r>
                </w:p>
                <w:p w14:paraId="74DED84B" w14:textId="547124D3" w:rsidR="00C16188" w:rsidRPr="0044448A" w:rsidRDefault="004F2C3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30 11:01:26 2023</w:t>
                  </w:r>
                </w:p>
              </w:tc>
            </w:tr>
          </w:tbl>
          <w:p w14:paraId="29450EF7" w14:textId="01332E97" w:rsidR="00FF408C" w:rsidRDefault="00FF408C" w:rsidP="00A96F2C"/>
        </w:tc>
      </w:tr>
    </w:tbl>
    <w:p w14:paraId="339CA7C1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46A57F8D" w14:textId="77777777" w:rsidTr="005E294F">
        <w:tc>
          <w:tcPr>
            <w:tcW w:w="11016" w:type="dxa"/>
          </w:tcPr>
          <w:p w14:paraId="1BDC536F" w14:textId="438339EC" w:rsidR="00B35001" w:rsidRPr="00B35001" w:rsidRDefault="004F2C3F" w:rsidP="00B35001">
            <w:pPr>
              <w:pStyle w:val="Heading1"/>
            </w:pPr>
            <w:bookmarkStart w:id="6" w:name="_Toc13106766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71"/>
              <w:gridCol w:w="5367"/>
            </w:tblGrid>
            <w:tr w:rsidR="00B35001" w14:paraId="0F62A08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798544" w14:textId="0AFDE6DC" w:rsidR="00B35001" w:rsidRDefault="004F2C3F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FA6788" w14:textId="702B9080" w:rsidR="00B35001" w:rsidRDefault="004F2C3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6</w:t>
                  </w:r>
                </w:p>
              </w:tc>
            </w:tr>
            <w:tr w:rsidR="004F2C3F" w14:paraId="2427527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8708A1" w14:textId="1394269B" w:rsidR="004F2C3F" w:rsidRDefault="004F2C3F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62D8E4" w14:textId="3599CDB1" w:rsidR="004F2C3F" w:rsidRDefault="004F2C3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4F2C3F" w14:paraId="25ACE0B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CCCEFD" w14:textId="743613C9" w:rsidR="004F2C3F" w:rsidRDefault="004F2C3F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2D8DFD" w14:textId="59A20C84" w:rsidR="004F2C3F" w:rsidRDefault="004F2C3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4F2C3F" w14:paraId="50DA5F4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7F9DA2" w14:textId="648643B1" w:rsidR="004F2C3F" w:rsidRDefault="004F2C3F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CF4D6E" w14:textId="0DDFC4C8" w:rsidR="004F2C3F" w:rsidRDefault="004F2C3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4F2C3F" w14:paraId="1722824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8CF435" w14:textId="21EDC6E0" w:rsidR="004F2C3F" w:rsidRDefault="004F2C3F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816C40" w14:textId="39F33F5D" w:rsidR="004F2C3F" w:rsidRDefault="004F2C3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4F2C3F" w14:paraId="41BBC63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1DDBB8" w14:textId="5BAF7954" w:rsidR="004F2C3F" w:rsidRDefault="004F2C3F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83074C" w14:textId="75CE6D72" w:rsidR="004F2C3F" w:rsidRDefault="004F2C3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4F2C3F" w14:paraId="1075788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9CE405" w14:textId="059E9D8E" w:rsidR="004F2C3F" w:rsidRDefault="004F2C3F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E45A9F" w14:textId="310F0C61" w:rsidR="004F2C3F" w:rsidRDefault="004F2C3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F2C3F" w14:paraId="06757A7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EB966C" w14:textId="63E6BEF3" w:rsidR="004F2C3F" w:rsidRDefault="004F2C3F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F671B9" w14:textId="26386D2F" w:rsidR="004F2C3F" w:rsidRDefault="004F2C3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FFEPlus</w:t>
                  </w:r>
                  <w:proofErr w:type="spellEnd"/>
                </w:p>
              </w:tc>
            </w:tr>
            <w:tr w:rsidR="004F2C3F" w14:paraId="6F3CEAF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6ABD15" w14:textId="0F0FED77" w:rsidR="004F2C3F" w:rsidRDefault="004F2C3F" w:rsidP="005E294F">
                  <w:proofErr w:type="spellStart"/>
                  <w:r>
                    <w:t>Inplane</w:t>
                  </w:r>
                  <w:proofErr w:type="spellEnd"/>
                  <w:r>
                    <w:t xml:space="preserve">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E49BE1" w14:textId="7115A3F4" w:rsidR="004F2C3F" w:rsidRDefault="004F2C3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F2C3F" w14:paraId="4B256CC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0F3239" w14:textId="75CA678D" w:rsidR="004F2C3F" w:rsidRDefault="004F2C3F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066389" w14:textId="70F38FF2" w:rsidR="004F2C3F" w:rsidRDefault="004F2C3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F2C3F" w14:paraId="4465093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0D8EEA" w14:textId="731EC743" w:rsidR="004F2C3F" w:rsidRDefault="004F2C3F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306379" w14:textId="7ECF3818" w:rsidR="004F2C3F" w:rsidRDefault="004F2C3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F2C3F" w14:paraId="4F71ED4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08135B" w14:textId="60A90380" w:rsidR="004F2C3F" w:rsidRDefault="004F2C3F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DB5C54" w14:textId="4EF83A9D" w:rsidR="004F2C3F" w:rsidRDefault="004F2C3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4F2C3F" w14:paraId="059DFE7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B8DA1B" w14:textId="1938FFF7" w:rsidR="004F2C3F" w:rsidRDefault="004F2C3F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94200B" w14:textId="3AC0788E" w:rsidR="004F2C3F" w:rsidRDefault="004F2C3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F2C3F" w14:paraId="527C3D2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D248C1" w14:textId="0343E5FB" w:rsidR="004F2C3F" w:rsidRDefault="004F2C3F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3DFF69" w14:textId="5EDA809C" w:rsidR="004F2C3F" w:rsidRDefault="004F2C3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4F2C3F" w14:paraId="0A3573C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4EE183" w14:textId="3FA86646" w:rsidR="004F2C3F" w:rsidRDefault="004F2C3F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2E1DAE" w14:textId="3A686D5D" w:rsidR="004F2C3F" w:rsidRDefault="004F2C3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F2C3F" w14:paraId="7F6A9BC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65F3D9" w14:textId="37E70CAB" w:rsidR="004F2C3F" w:rsidRDefault="004F2C3F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489AE1" w14:textId="35DDBAD6" w:rsidR="004F2C3F" w:rsidRDefault="004F2C3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F2C3F" w14:paraId="2775159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833000" w14:textId="51CB155B" w:rsidR="004F2C3F" w:rsidRDefault="004F2C3F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D56AF5" w14:textId="76FF1E6B" w:rsidR="004F2C3F" w:rsidRDefault="004F2C3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(C:\Users\westy\OneDrive\Documents\SubFrame Documents\</w:t>
                  </w:r>
                  <w:proofErr w:type="spellStart"/>
                  <w:r>
                    <w:t>Frame_Documents</w:t>
                  </w:r>
                  <w:proofErr w:type="spellEnd"/>
                  <w:r>
                    <w:t>)</w:t>
                  </w:r>
                </w:p>
              </w:tc>
            </w:tr>
          </w:tbl>
          <w:p w14:paraId="434EF1F8" w14:textId="64320288" w:rsidR="005E294F" w:rsidRDefault="005E294F" w:rsidP="00A96F2C"/>
        </w:tc>
      </w:tr>
      <w:bookmarkEnd w:id="1"/>
      <w:bookmarkEnd w:id="2"/>
      <w:bookmarkEnd w:id="3"/>
    </w:tbl>
    <w:p w14:paraId="561B1080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041EB8A9" w14:textId="77777777" w:rsidTr="00E80CD9">
        <w:tc>
          <w:tcPr>
            <w:tcW w:w="11016" w:type="dxa"/>
          </w:tcPr>
          <w:p w14:paraId="6754D4E4" w14:textId="7A859999" w:rsidR="00F33129" w:rsidRPr="00B35001" w:rsidRDefault="004F2C3F" w:rsidP="000A7C6B">
            <w:pPr>
              <w:pStyle w:val="Heading1"/>
            </w:pPr>
            <w:bookmarkStart w:id="7" w:name="_Toc13106766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1"/>
              <w:gridCol w:w="5247"/>
            </w:tblGrid>
            <w:tr w:rsidR="00F33129" w14:paraId="6FD803F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78193A" w14:textId="46A23D64" w:rsidR="00F33129" w:rsidRDefault="004F2C3F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6C9D36" w14:textId="534DFE17" w:rsidR="00F33129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4F2C3F" w14:paraId="5D1CC70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7D21E9" w14:textId="340C1715" w:rsidR="004F2C3F" w:rsidRDefault="004F2C3F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8AAD07" w14:textId="4EDE5BAB" w:rsidR="004F2C3F" w:rsidRDefault="004F2C3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4F2C3F" w14:paraId="279A04A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DFC32F" w14:textId="5AB2404E" w:rsidR="004F2C3F" w:rsidRDefault="004F2C3F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4FE892" w14:textId="0359D9EA" w:rsidR="004F2C3F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4F2C3F" w14:paraId="2373CEC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922110" w14:textId="2CCFD65C" w:rsidR="004F2C3F" w:rsidRDefault="004F2C3F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0B2414" w14:textId="3C5F4580" w:rsidR="004F2C3F" w:rsidRDefault="004F2C3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4F2C3F" w14:paraId="61FD16F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4BF6D9" w14:textId="4566DCC5" w:rsidR="004F2C3F" w:rsidRDefault="004F2C3F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49C451" w14:textId="16303FA5" w:rsidR="004F2C3F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N/mm^2 (MPa)</w:t>
                  </w:r>
                </w:p>
              </w:tc>
            </w:tr>
          </w:tbl>
          <w:p w14:paraId="62CA40A4" w14:textId="00F2C4CD" w:rsidR="00F33129" w:rsidRDefault="00F33129" w:rsidP="000A7C6B"/>
        </w:tc>
      </w:tr>
    </w:tbl>
    <w:p w14:paraId="299EE025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203FFD49" w14:textId="77777777" w:rsidTr="005273D5">
        <w:trPr>
          <w:trHeight w:val="4158"/>
        </w:trPr>
        <w:tc>
          <w:tcPr>
            <w:tcW w:w="11136" w:type="dxa"/>
          </w:tcPr>
          <w:p w14:paraId="4F09C07C" w14:textId="216B1BFA" w:rsidR="00E80CD9" w:rsidRPr="00AC3438" w:rsidRDefault="004F2C3F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3106766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7A787EDC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42A351B" w14:textId="684BF3F6" w:rsidR="00E80CD9" w:rsidRPr="003E6C57" w:rsidRDefault="004F2C3F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442168" w14:textId="25590F40" w:rsidR="00E80CD9" w:rsidRPr="003E6C57" w:rsidRDefault="004F2C3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C24908" w14:textId="05B05513" w:rsidR="00E80CD9" w:rsidRPr="003E6C57" w:rsidRDefault="004F2C3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89F479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BA7BEA5" w14:textId="0F70B050" w:rsidR="00E80CD9" w:rsidRPr="00577134" w:rsidRDefault="004F2C3F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7128A674" wp14:editId="1B3FC568">
                        <wp:extent cx="1904365" cy="1096645"/>
                        <wp:effectExtent l="0" t="0" r="635" b="8255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96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7502D75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49C28A" w14:textId="1CF4F94C" w:rsidR="00E80CD9" w:rsidRPr="00BE6656" w:rsidRDefault="004F2C3F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B9190D" w14:textId="65C8B544" w:rsidR="00E80CD9" w:rsidRPr="00BE6656" w:rsidRDefault="004F2C3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AISI 4130 Steel, normalized at 870C</w:t>
                        </w:r>
                      </w:p>
                    </w:tc>
                  </w:tr>
                  <w:tr w:rsidR="004F2C3F" w:rsidRPr="00577134" w14:paraId="3C0E32A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0C2134" w14:textId="07B9E4E6" w:rsidR="004F2C3F" w:rsidRDefault="004F2C3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62B031" w14:textId="018EEFD3" w:rsidR="004F2C3F" w:rsidRDefault="004F2C3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4F2C3F" w:rsidRPr="00577134" w14:paraId="30762AA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4AE910" w14:textId="404FFFB2" w:rsidR="004F2C3F" w:rsidRDefault="004F2C3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3DBC089" w14:textId="58112921" w:rsidR="004F2C3F" w:rsidRDefault="004F2C3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4F2C3F" w:rsidRPr="00577134" w14:paraId="0C6BAEC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7C5421C" w14:textId="1A1C8EF7" w:rsidR="004F2C3F" w:rsidRDefault="004F2C3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85E33E" w14:textId="54A55393" w:rsidR="004F2C3F" w:rsidRDefault="004F2C3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460 N/mm^2</w:t>
                        </w:r>
                      </w:p>
                    </w:tc>
                  </w:tr>
                  <w:tr w:rsidR="004F2C3F" w:rsidRPr="00577134" w14:paraId="1811921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BEC6DF" w14:textId="751F6F8C" w:rsidR="004F2C3F" w:rsidRDefault="004F2C3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E02C55" w14:textId="52074837" w:rsidR="004F2C3F" w:rsidRDefault="004F2C3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731 N/mm^2</w:t>
                        </w:r>
                      </w:p>
                    </w:tc>
                  </w:tr>
                  <w:tr w:rsidR="004F2C3F" w:rsidRPr="00577134" w14:paraId="41CB6E7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843BFD" w14:textId="345A5EAB" w:rsidR="004F2C3F" w:rsidRDefault="004F2C3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FE2B2E" w14:textId="09EE94E0" w:rsidR="004F2C3F" w:rsidRDefault="004F2C3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205,000 N/mm^2</w:t>
                        </w:r>
                      </w:p>
                    </w:tc>
                  </w:tr>
                  <w:tr w:rsidR="004F2C3F" w:rsidRPr="00577134" w14:paraId="20D405A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722D65" w14:textId="00EA505C" w:rsidR="004F2C3F" w:rsidRDefault="004F2C3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3445DEB" w14:textId="381987BA" w:rsidR="004F2C3F" w:rsidRDefault="004F2C3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0.285  </w:t>
                        </w:r>
                      </w:p>
                    </w:tc>
                  </w:tr>
                  <w:tr w:rsidR="004F2C3F" w:rsidRPr="00577134" w14:paraId="2FDC347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78DA50" w14:textId="2DD67774" w:rsidR="004F2C3F" w:rsidRDefault="004F2C3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35C1D47" w14:textId="17B16107" w:rsidR="004F2C3F" w:rsidRDefault="004F2C3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7.85 g/cm^3</w:t>
                        </w:r>
                      </w:p>
                    </w:tc>
                  </w:tr>
                  <w:tr w:rsidR="004F2C3F" w:rsidRPr="00577134" w14:paraId="5C96DBC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21DB19" w14:textId="227AB7E4" w:rsidR="004F2C3F" w:rsidRDefault="004F2C3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DEEF80" w14:textId="58ED61B2" w:rsidR="004F2C3F" w:rsidRDefault="004F2C3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80,000 N/mm^2</w:t>
                        </w:r>
                      </w:p>
                    </w:tc>
                  </w:tr>
                </w:tbl>
                <w:p w14:paraId="090D3494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AA6B5F4" w14:textId="491E94DF" w:rsidR="00E80CD9" w:rsidRPr="00577134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1(Mirror4)(ShelledModel1)</w:t>
                  </w:r>
                </w:p>
              </w:tc>
            </w:tr>
            <w:tr w:rsidR="00E80CD9" w:rsidRPr="000841BF" w14:paraId="6DAB0390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FFD90DB" w14:textId="2C6E2FBD" w:rsidR="00E80CD9" w:rsidRPr="000841BF" w:rsidRDefault="004F2C3F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 xml:space="preserve">Curve </w:t>
                  </w:r>
                  <w:proofErr w:type="spellStart"/>
                  <w:r>
                    <w:rPr>
                      <w:rStyle w:val="Strong"/>
                      <w:sz w:val="20"/>
                      <w:szCs w:val="20"/>
                    </w:rPr>
                    <w:t>Data:N</w:t>
                  </w:r>
                  <w:proofErr w:type="spellEnd"/>
                  <w:r>
                    <w:rPr>
                      <w:rStyle w:val="Strong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11706784" w14:textId="456C47D6" w:rsidR="00E80CD9" w:rsidRDefault="00E80CD9" w:rsidP="000A7C6B"/>
        </w:tc>
      </w:tr>
      <w:bookmarkEnd w:id="8"/>
      <w:bookmarkEnd w:id="9"/>
      <w:bookmarkEnd w:id="10"/>
    </w:tbl>
    <w:p w14:paraId="51E49430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97B1CF3" w14:textId="77777777" w:rsidTr="00452CBC">
        <w:tc>
          <w:tcPr>
            <w:tcW w:w="11016" w:type="dxa"/>
          </w:tcPr>
          <w:p w14:paraId="4915D7E5" w14:textId="1088E685" w:rsidR="005273D5" w:rsidRPr="00AF1A58" w:rsidRDefault="004F2C3F" w:rsidP="000A7C6B">
            <w:pPr>
              <w:pStyle w:val="Heading1"/>
              <w:rPr>
                <w:b w:val="0"/>
                <w:bCs w:val="0"/>
              </w:rPr>
            </w:pPr>
            <w:bookmarkStart w:id="12" w:name="_Toc131067663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4F2C3F" w14:paraId="79F70C1F" w14:textId="77777777" w:rsidTr="001B64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6083997" w14:textId="16604A2C" w:rsidR="004F2C3F" w:rsidRPr="004E282D" w:rsidRDefault="004F2C3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496480B" w14:textId="2EE8DDBC" w:rsidR="004F2C3F" w:rsidRPr="004E282D" w:rsidRDefault="004F2C3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028D819" w14:textId="323DAA80" w:rsidR="004F2C3F" w:rsidRPr="004E282D" w:rsidRDefault="004F2C3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4F2C3F" w14:paraId="4A17A99D" w14:textId="77777777" w:rsidTr="001B3C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159907B0" w14:textId="0540E423" w:rsidR="004F2C3F" w:rsidRPr="00AD5FBA" w:rsidRDefault="004F2C3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2AC89952" w14:textId="034A067F" w:rsidR="004F2C3F" w:rsidRPr="006208CB" w:rsidRDefault="004F2C3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9E7DCA6" wp14:editId="4387A49F">
                        <wp:extent cx="1772285" cy="1020445"/>
                        <wp:effectExtent l="0" t="0" r="0" b="825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20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4F2C3F" w14:paraId="77E4206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8209083" w14:textId="6E42A7EB" w:rsidR="004F2C3F" w:rsidRPr="00BE6656" w:rsidRDefault="004F2C3F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454E50D" w14:textId="0E30CB46" w:rsidR="004F2C3F" w:rsidRPr="00154A1A" w:rsidRDefault="004F2C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edge(s), 3 face(s)</w:t>
                        </w:r>
                      </w:p>
                    </w:tc>
                  </w:tr>
                  <w:tr w:rsidR="004F2C3F" w14:paraId="4769715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F981169" w14:textId="332F2620" w:rsidR="004F2C3F" w:rsidRDefault="004F2C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7E0D573" w14:textId="32D66095" w:rsidR="004F2C3F" w:rsidRDefault="004F2C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5663B4B0" w14:textId="77777777" w:rsidR="004F2C3F" w:rsidRPr="004C6DEB" w:rsidRDefault="004F2C3F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03DD5E92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08D2D889" w14:textId="7EECD3DB" w:rsidR="003F154A" w:rsidRPr="003F154A" w:rsidRDefault="004F2C3F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4DBD4194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BC9B3D9" w14:textId="35E972DD" w:rsidR="003F154A" w:rsidRDefault="004F2C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4054887" w14:textId="08FAD7F2" w:rsidR="003F154A" w:rsidRDefault="004F2C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9BC1B76" w14:textId="6A429536" w:rsidR="003F154A" w:rsidRDefault="004F2C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0767574" w14:textId="4F4EFE19" w:rsidR="003F154A" w:rsidRDefault="004F2C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1B84B916" w14:textId="7EF9B969" w:rsidR="003F154A" w:rsidRDefault="004F2C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71BC6CE2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089BAA2" w14:textId="50EE4013" w:rsidR="003F154A" w:rsidRDefault="004F2C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EC9B9F5" w14:textId="503FE8E9" w:rsidR="003F154A" w:rsidRPr="00EF37BF" w:rsidRDefault="004F2C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0.00828493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BEFD56D" w14:textId="00350B7C" w:rsidR="003F154A" w:rsidRPr="00EF37BF" w:rsidRDefault="004F2C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117.69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ADBA651" w14:textId="5CB916A9" w:rsidR="003F154A" w:rsidRDefault="004F2C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0.00342768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7884498" w14:textId="237DD578" w:rsidR="003F154A" w:rsidRPr="00EF37BF" w:rsidRDefault="004F2C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117.69</w:t>
                        </w:r>
                      </w:p>
                    </w:tc>
                  </w:tr>
                  <w:tr w:rsidR="00935682" w14:paraId="54E537D4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4AA08FE" w14:textId="5F1CECAC" w:rsidR="00935682" w:rsidRDefault="004F2C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</w:t>
                        </w:r>
                        <w:proofErr w:type="spell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A27F1E1" w14:textId="3ED708E3" w:rsidR="00935682" w:rsidRDefault="004F2C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9773D60" w14:textId="0E06504B" w:rsidR="00935682" w:rsidRDefault="004F2C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E7A504A" w14:textId="43A72829" w:rsidR="00935682" w:rsidRDefault="004F2C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566D425" w14:textId="2D731B76" w:rsidR="00935682" w:rsidRDefault="004F2C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789B962E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E81C441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4F2C3F" w14:paraId="2E148B0C" w14:textId="77777777" w:rsidTr="007B6B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352DAD0" w14:textId="57D2FBFD" w:rsidR="004F2C3F" w:rsidRPr="004E282D" w:rsidRDefault="004F2C3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CA1384E" w14:textId="0199ABE7" w:rsidR="004F2C3F" w:rsidRPr="004E282D" w:rsidRDefault="004F2C3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A760E6F" w14:textId="496F98ED" w:rsidR="004F2C3F" w:rsidRPr="004E282D" w:rsidRDefault="004F2C3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4F2C3F" w14:paraId="33509094" w14:textId="77777777" w:rsidTr="004F2C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65271337" w14:textId="1F89114A" w:rsidR="004F2C3F" w:rsidRPr="00F42DD1" w:rsidRDefault="004F2C3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Distributed Mass-1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2719063D" w14:textId="29EC1FBF" w:rsidR="004F2C3F" w:rsidRPr="006208CB" w:rsidRDefault="004F2C3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28AAC6A" wp14:editId="03078CF0">
                        <wp:extent cx="1907540" cy="1098550"/>
                        <wp:effectExtent l="0" t="0" r="0" b="635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98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4F2C3F" w14:paraId="721409F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CFF7B8B" w14:textId="1AEEC9BB" w:rsidR="004F2C3F" w:rsidRPr="00BE6656" w:rsidRDefault="004F2C3F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0337B75" w14:textId="55BDC321" w:rsidR="004F2C3F" w:rsidRPr="00B77EA3" w:rsidRDefault="004F2C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4F2C3F" w14:paraId="7B65AF4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BF6B86C" w14:textId="07018412" w:rsidR="004F2C3F" w:rsidRDefault="004F2C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30E01BD" w14:textId="60345B36" w:rsidR="004F2C3F" w:rsidRDefault="004F2C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Displacement (Direct transfer)</w:t>
                        </w:r>
                      </w:p>
                    </w:tc>
                  </w:tr>
                  <w:tr w:rsidR="004F2C3F" w14:paraId="190A693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39720EC" w14:textId="3F73151C" w:rsidR="004F2C3F" w:rsidRDefault="004F2C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Coordinate System: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7D6DDDE" w14:textId="3CFD9A81" w:rsidR="004F2C3F" w:rsidRDefault="004F2C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 xml:space="preserve">Global cartesian coordinates </w:t>
                        </w:r>
                      </w:p>
                    </w:tc>
                  </w:tr>
                  <w:tr w:rsidR="004F2C3F" w14:paraId="1FA2C6E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5239293" w14:textId="42B4F764" w:rsidR="004F2C3F" w:rsidRDefault="004F2C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Translation 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0BAF702" w14:textId="33837F26" w:rsidR="004F2C3F" w:rsidRDefault="004F2C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---   mm</w:t>
                        </w:r>
                      </w:p>
                    </w:tc>
                  </w:tr>
                  <w:tr w:rsidR="004F2C3F" w14:paraId="42433E3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98B859F" w14:textId="28B79589" w:rsidR="004F2C3F" w:rsidRDefault="004F2C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Rotation 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891F3CF" w14:textId="25F06769" w:rsidR="004F2C3F" w:rsidRDefault="004F2C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---   deg</w:t>
                        </w:r>
                      </w:p>
                    </w:tc>
                  </w:tr>
                  <w:tr w:rsidR="004F2C3F" w14:paraId="55F6906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347EF0B" w14:textId="6F0E1169" w:rsidR="004F2C3F" w:rsidRDefault="004F2C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 coordinates: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9AA511D" w14:textId="09BED51F" w:rsidR="004F2C3F" w:rsidRDefault="004F2C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0 0 0   mm</w:t>
                        </w:r>
                      </w:p>
                    </w:tc>
                  </w:tr>
                  <w:tr w:rsidR="004F2C3F" w14:paraId="74BE7EE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15A257C" w14:textId="4B172508" w:rsidR="004F2C3F" w:rsidRDefault="004F2C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Remote Mass: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A5CCA02" w14:textId="51F477E6" w:rsidR="004F2C3F" w:rsidRDefault="004F2C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3.3 kg</w:t>
                        </w:r>
                      </w:p>
                    </w:tc>
                  </w:tr>
                  <w:tr w:rsidR="004F2C3F" w14:paraId="30B6402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95D7885" w14:textId="5AC6F3D9" w:rsidR="004F2C3F" w:rsidRDefault="004F2C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Moment of Inertia: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1E531D9" w14:textId="1D85BF13" w:rsidR="004F2C3F" w:rsidRDefault="004F2C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0,0,0,0,0,0 kg.m^2</w:t>
                        </w:r>
                      </w:p>
                    </w:tc>
                  </w:tr>
                  <w:tr w:rsidR="004F2C3F" w14:paraId="7E133E8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E0A0CB2" w14:textId="43526A7A" w:rsidR="004F2C3F" w:rsidRDefault="004F2C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Components transferred: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295F635" w14:textId="4BCBB564" w:rsidR="004F2C3F" w:rsidRDefault="004F2C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NA</w:t>
                        </w:r>
                      </w:p>
                    </w:tc>
                  </w:tr>
                </w:tbl>
                <w:p w14:paraId="4D258448" w14:textId="77777777" w:rsidR="004F2C3F" w:rsidRDefault="004F2C3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4F2C3F" w14:paraId="606A24E2" w14:textId="77777777" w:rsidTr="009A19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73DE6B34" w14:textId="0BC4D8EC" w:rsidR="004F2C3F" w:rsidRPr="00F42DD1" w:rsidRDefault="004F2C3F" w:rsidP="009A19F7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Gravity-1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36C3A1DA" w14:textId="1E2F2772" w:rsidR="004F2C3F" w:rsidRPr="006208CB" w:rsidRDefault="004F2C3F" w:rsidP="009A19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20903C7" wp14:editId="3F7961F0">
                        <wp:extent cx="1907540" cy="1098550"/>
                        <wp:effectExtent l="0" t="0" r="0" b="635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98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4F2C3F" w14:paraId="1A2641A8" w14:textId="77777777" w:rsidTr="009A19F7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A24FAB2" w14:textId="0ACB8A76" w:rsidR="004F2C3F" w:rsidRPr="00BE6656" w:rsidRDefault="004F2C3F" w:rsidP="009A19F7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7B2319D" w14:textId="3D8B962D" w:rsidR="004F2C3F" w:rsidRPr="00B77EA3" w:rsidRDefault="004F2C3F" w:rsidP="009A19F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Top Plane</w:t>
                        </w:r>
                      </w:p>
                    </w:tc>
                  </w:tr>
                  <w:tr w:rsidR="004F2C3F" w14:paraId="67984E34" w14:textId="77777777" w:rsidTr="009A19F7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EC62194" w14:textId="58FD1999" w:rsidR="004F2C3F" w:rsidRDefault="004F2C3F" w:rsidP="009A19F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202FC5D" w14:textId="00CBF454" w:rsidR="004F2C3F" w:rsidRDefault="004F2C3F" w:rsidP="009A19F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0  0 -9.81</w:t>
                        </w:r>
                      </w:p>
                    </w:tc>
                  </w:tr>
                  <w:tr w:rsidR="004F2C3F" w14:paraId="6408823D" w14:textId="77777777" w:rsidTr="009A19F7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778E5E4" w14:textId="357955F9" w:rsidR="004F2C3F" w:rsidRDefault="004F2C3F" w:rsidP="009A19F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41851D6" w14:textId="0AE3F5F2" w:rsidR="004F2C3F" w:rsidRDefault="004F2C3F" w:rsidP="009A19F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m/s^2</w:t>
                        </w:r>
                      </w:p>
                    </w:tc>
                  </w:tr>
                </w:tbl>
                <w:p w14:paraId="48B199E8" w14:textId="77777777" w:rsidR="004F2C3F" w:rsidRDefault="004F2C3F" w:rsidP="009A19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093175A6" w14:textId="69238A4B" w:rsidR="005273D5" w:rsidRDefault="005273D5" w:rsidP="000A7C6B">
            <w:pPr>
              <w:rPr>
                <w:rStyle w:val="Strong"/>
              </w:rPr>
            </w:pPr>
          </w:p>
        </w:tc>
      </w:tr>
    </w:tbl>
    <w:p w14:paraId="1312603C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1E5C832A" w14:textId="77777777" w:rsidTr="005B3D16">
        <w:tc>
          <w:tcPr>
            <w:tcW w:w="11016" w:type="dxa"/>
          </w:tcPr>
          <w:p w14:paraId="43029BFD" w14:textId="5FAE0B8E" w:rsidR="00132707" w:rsidRDefault="00132707" w:rsidP="000A7C6B">
            <w:pPr>
              <w:pStyle w:val="Heading1"/>
            </w:pPr>
            <w:r>
              <w:br w:type="page"/>
            </w:r>
            <w:bookmarkStart w:id="13" w:name="_Toc131067664"/>
            <w:r w:rsidR="004F2C3F">
              <w:t>Connector Definitions</w:t>
            </w:r>
            <w:bookmarkEnd w:id="13"/>
          </w:p>
          <w:p w14:paraId="0FC9E822" w14:textId="32FE2AEB" w:rsidR="00132707" w:rsidRDefault="004F2C3F" w:rsidP="000A7C6B">
            <w:r>
              <w:t>No Data</w:t>
            </w:r>
          </w:p>
          <w:p w14:paraId="4FDB0AC3" w14:textId="137D5795" w:rsidR="00EF37BF" w:rsidRPr="009C0A33" w:rsidRDefault="00EF37BF" w:rsidP="000A7C6B"/>
          <w:p w14:paraId="7A1F1149" w14:textId="77777777" w:rsidR="000F2729" w:rsidRDefault="000F2729" w:rsidP="000A7C6B"/>
          <w:p w14:paraId="14E720CC" w14:textId="4A95BE07" w:rsidR="00E12C21" w:rsidRDefault="00E12C21" w:rsidP="000A7C6B"/>
          <w:p w14:paraId="05AB7963" w14:textId="020BE21F" w:rsidR="00132707" w:rsidRDefault="00132707" w:rsidP="000A7C6B"/>
        </w:tc>
      </w:tr>
    </w:tbl>
    <w:p w14:paraId="5E209E93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491D809B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4704FB6" w14:textId="01729CD3" w:rsidR="00104BD8" w:rsidRDefault="004F2C3F" w:rsidP="000A7C6B">
            <w:pPr>
              <w:pStyle w:val="Heading1"/>
            </w:pPr>
            <w:bookmarkStart w:id="14" w:name="_Toc131067665"/>
            <w:r>
              <w:lastRenderedPageBreak/>
              <w:t>Contact Information</w:t>
            </w:r>
            <w:bookmarkEnd w:id="14"/>
          </w:p>
          <w:p w14:paraId="03AEB896" w14:textId="304F82E2" w:rsidR="00104BD8" w:rsidRDefault="004F2C3F" w:rsidP="000A7C6B">
            <w:r>
              <w:t>No Data</w:t>
            </w:r>
          </w:p>
          <w:p w14:paraId="1C8BDC60" w14:textId="2874E5BB" w:rsidR="00104BD8" w:rsidRDefault="00104BD8" w:rsidP="000A7C6B">
            <w:pPr>
              <w:rPr>
                <w:rStyle w:val="A3"/>
              </w:rPr>
            </w:pPr>
          </w:p>
          <w:p w14:paraId="3C9206D9" w14:textId="77777777" w:rsidR="00104BD8" w:rsidRDefault="00104BD8" w:rsidP="000A7C6B"/>
        </w:tc>
      </w:tr>
    </w:tbl>
    <w:p w14:paraId="0BDBA8FB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37FD96BD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4EE6387" w14:textId="7572138C" w:rsidR="00A61A59" w:rsidRDefault="004F2C3F" w:rsidP="000A7C6B">
            <w:pPr>
              <w:pStyle w:val="Heading1"/>
            </w:pPr>
            <w:bookmarkStart w:id="15" w:name="_Toc131067666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019D6C4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6CEA50" w14:textId="1CD9D638" w:rsidR="00A9531D" w:rsidRDefault="004F2C3F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65E8B7" w14:textId="377D4881" w:rsidR="00A9531D" w:rsidRDefault="004F2C3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4F2C3F" w14:paraId="6C6AA40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6BC30B" w14:textId="52249E14" w:rsidR="004F2C3F" w:rsidRDefault="004F2C3F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2667D8" w14:textId="61D13BCE" w:rsidR="004F2C3F" w:rsidRDefault="004F2C3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4F2C3F" w14:paraId="6431B53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B3C634" w14:textId="6200FAF5" w:rsidR="004F2C3F" w:rsidRDefault="004F2C3F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C7AC82" w14:textId="5AA877E5" w:rsidR="004F2C3F" w:rsidRDefault="004F2C3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F2C3F" w14:paraId="72E587A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7BF2CB" w14:textId="6A931ABD" w:rsidR="004F2C3F" w:rsidRDefault="004F2C3F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1E4FBB" w14:textId="2875C0AB" w:rsidR="004F2C3F" w:rsidRDefault="004F2C3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F2C3F" w14:paraId="63CCDED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BC3091" w14:textId="458DC92E" w:rsidR="004F2C3F" w:rsidRDefault="004F2C3F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9FD575" w14:textId="6B6BB2D7" w:rsidR="004F2C3F" w:rsidRDefault="004F2C3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4F2C3F" w14:paraId="1CC9929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CE3803" w14:textId="7C0A25F0" w:rsidR="004F2C3F" w:rsidRDefault="004F2C3F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477E6A" w14:textId="2C5E5C07" w:rsidR="004F2C3F" w:rsidRDefault="004F2C3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10.361 mm</w:t>
                  </w:r>
                </w:p>
              </w:tc>
            </w:tr>
            <w:tr w:rsidR="004F2C3F" w14:paraId="00BC98C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5C87E0" w14:textId="5E3D2656" w:rsidR="004F2C3F" w:rsidRDefault="004F2C3F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D594DC" w14:textId="6AF4A59B" w:rsidR="004F2C3F" w:rsidRDefault="004F2C3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0.518051 mm</w:t>
                  </w:r>
                </w:p>
              </w:tc>
            </w:tr>
            <w:tr w:rsidR="004F2C3F" w14:paraId="6BFFAFF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8A6BEF" w14:textId="4B0F3807" w:rsidR="004F2C3F" w:rsidRDefault="004F2C3F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5B7761" w14:textId="21E54A86" w:rsidR="004F2C3F" w:rsidRDefault="004F2C3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0F50AC2E" w14:textId="77777777" w:rsidR="00690657" w:rsidRDefault="00690657" w:rsidP="00690657"/>
          <w:p w14:paraId="24EA0AE6" w14:textId="1D3FD915" w:rsidR="00A9531D" w:rsidRPr="00690657" w:rsidRDefault="004F2C3F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856C5A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B0E2A6" w14:textId="6F8DE41B" w:rsidR="007107BE" w:rsidRDefault="004F2C3F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F3C845" w14:textId="67A0D46D" w:rsidR="007107BE" w:rsidRDefault="004F2C3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21826</w:t>
                  </w:r>
                </w:p>
              </w:tc>
            </w:tr>
            <w:tr w:rsidR="004F2C3F" w14:paraId="1660629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D71E8F" w14:textId="0AB3A742" w:rsidR="004F2C3F" w:rsidRDefault="004F2C3F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BC3594" w14:textId="29244560" w:rsidR="004F2C3F" w:rsidRDefault="004F2C3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11009</w:t>
                  </w:r>
                </w:p>
              </w:tc>
            </w:tr>
            <w:tr w:rsidR="004F2C3F" w14:paraId="3B26DBB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095FC6" w14:textId="5CC90B99" w:rsidR="004F2C3F" w:rsidRDefault="004F2C3F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AC0ACB" w14:textId="27CEC4ED" w:rsidR="004F2C3F" w:rsidRDefault="004F2C3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19.259</w:t>
                  </w:r>
                </w:p>
              </w:tc>
            </w:tr>
            <w:tr w:rsidR="004F2C3F" w14:paraId="32EBBCD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4937A9" w14:textId="18B9313F" w:rsidR="004F2C3F" w:rsidRDefault="004F2C3F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E8ED7D" w14:textId="13A2F1E4" w:rsidR="004F2C3F" w:rsidRDefault="004F2C3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92.8</w:t>
                  </w:r>
                </w:p>
              </w:tc>
            </w:tr>
            <w:tr w:rsidR="004F2C3F" w14:paraId="597A685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A9CBD5" w14:textId="4800D573" w:rsidR="004F2C3F" w:rsidRDefault="004F2C3F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FDAA47" w14:textId="63097770" w:rsidR="004F2C3F" w:rsidRDefault="004F2C3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0.109</w:t>
                  </w:r>
                </w:p>
              </w:tc>
            </w:tr>
            <w:tr w:rsidR="004F2C3F" w14:paraId="5A03AD6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896EEA" w14:textId="5A1FFF1D" w:rsidR="004F2C3F" w:rsidRDefault="004F2C3F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70F8C1" w14:textId="188AEC4E" w:rsidR="004F2C3F" w:rsidRDefault="004F2C3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4F2C3F" w14:paraId="7C17B7F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EE4486" w14:textId="34FA61AB" w:rsidR="004F2C3F" w:rsidRDefault="004F2C3F" w:rsidP="00C16188">
                  <w:r>
                    <w:t>Time to complete mesh(</w:t>
                  </w:r>
                  <w:proofErr w:type="spellStart"/>
                  <w:r>
                    <w:t>hh;mm;ss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C79123" w14:textId="0481A13C" w:rsidR="004F2C3F" w:rsidRDefault="004F2C3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00:00:07</w:t>
                  </w:r>
                </w:p>
              </w:tc>
            </w:tr>
            <w:tr w:rsidR="004F2C3F" w14:paraId="07719DC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F523AD" w14:textId="2CBE69AE" w:rsidR="004F2C3F" w:rsidRDefault="004F2C3F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668E65" w14:textId="1FE90D42" w:rsidR="004F2C3F" w:rsidRDefault="004F2C3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JOSH-G15</w:t>
                  </w:r>
                </w:p>
              </w:tc>
            </w:tr>
            <w:tr w:rsidR="00D803B1" w14:paraId="788FD52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13E94F31" w14:textId="1FD151A2" w:rsidR="00D803B1" w:rsidRDefault="004F2C3F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C357065" wp14:editId="653FC8C6">
                        <wp:extent cx="6711315" cy="3361690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361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B2CFD48" w14:textId="5D9D4EFE" w:rsidR="00A61A59" w:rsidRPr="00F077CB" w:rsidRDefault="00A61A59" w:rsidP="000A7C6B"/>
        </w:tc>
      </w:tr>
    </w:tbl>
    <w:p w14:paraId="168C9393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B0AF564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A0629BF" w14:textId="600B4E37" w:rsidR="002C53F9" w:rsidRDefault="004F2C3F" w:rsidP="000A7C6B">
            <w:pPr>
              <w:pStyle w:val="Heading1"/>
            </w:pPr>
            <w:bookmarkStart w:id="16" w:name="_Toc131067667"/>
            <w:r>
              <w:t>Sensor Details</w:t>
            </w:r>
            <w:bookmarkEnd w:id="16"/>
          </w:p>
          <w:p w14:paraId="46D3164A" w14:textId="09C23C58" w:rsidR="002C53F9" w:rsidRPr="00F077CB" w:rsidRDefault="004F2C3F" w:rsidP="000A7C6B">
            <w:r>
              <w:t>No Data</w:t>
            </w:r>
          </w:p>
        </w:tc>
      </w:tr>
    </w:tbl>
    <w:p w14:paraId="5E74D55E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78D9FD30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32A6166" w14:textId="1D07B0FB" w:rsidR="005F5B79" w:rsidRDefault="004F2C3F" w:rsidP="000A7C6B">
            <w:pPr>
              <w:pStyle w:val="Heading1"/>
            </w:pPr>
            <w:bookmarkStart w:id="17" w:name="_Toc131067668"/>
            <w:r>
              <w:t>Resultant Forces</w:t>
            </w:r>
            <w:bookmarkEnd w:id="17"/>
          </w:p>
          <w:p w14:paraId="4BE74F42" w14:textId="3C4C24CF" w:rsidR="005F5B79" w:rsidRPr="000B04D4" w:rsidRDefault="004F2C3F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70B12B26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3D88294" w14:textId="6627274E" w:rsidR="005F5B79" w:rsidRDefault="004F2C3F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41614F3" w14:textId="002E2910" w:rsidR="005F5B79" w:rsidRDefault="004F2C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E2E760E" w14:textId="6885E684" w:rsidR="005F5B79" w:rsidRDefault="004F2C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773F7BD" w14:textId="7994337C" w:rsidR="005F5B79" w:rsidRDefault="004F2C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6F3E2DB" w14:textId="2723B2C8" w:rsidR="005F5B79" w:rsidRDefault="004F2C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552B331" w14:textId="2B32DA2B" w:rsidR="005F5B79" w:rsidRDefault="004F2C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8BB5E8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D15487" w14:textId="071BC66A" w:rsidR="005F5B79" w:rsidRPr="004D2956" w:rsidRDefault="004F2C3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4A4A579" w14:textId="05E9FC1F" w:rsidR="005F5B79" w:rsidRPr="004D2956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B6CD20D" w14:textId="73E94A77" w:rsidR="005F5B79" w:rsidRPr="004D2956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0.00828493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8C2EDF3" w14:textId="45880A7E" w:rsidR="005F5B79" w:rsidRPr="004D2956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117.69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2F6A15" w14:textId="1F8E5C94" w:rsidR="005F5B79" w:rsidRPr="004D2956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0.00342768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056332" w14:textId="58E86BB3" w:rsidR="005F5B79" w:rsidRPr="004D2956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117.69</w:t>
                  </w:r>
                </w:p>
              </w:tc>
            </w:tr>
          </w:tbl>
          <w:p w14:paraId="3725B044" w14:textId="1AD92470" w:rsidR="005F5B79" w:rsidRPr="000B04D4" w:rsidRDefault="004F2C3F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5FF71C34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BE7F107" w14:textId="1775D396" w:rsidR="005F5B79" w:rsidRDefault="004F2C3F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C166898" w14:textId="0736CB50" w:rsidR="005F5B79" w:rsidRDefault="004F2C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2B75AE6" w14:textId="109C5BC8" w:rsidR="005F5B79" w:rsidRDefault="004F2C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F26EE91" w14:textId="2FA56F45" w:rsidR="005F5B79" w:rsidRDefault="004F2C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39AEF51" w14:textId="36A5367C" w:rsidR="005F5B79" w:rsidRDefault="004F2C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9DBCA92" w14:textId="1ADD06E8" w:rsidR="005F5B79" w:rsidRDefault="004F2C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339CDB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601D693" w14:textId="1E42D26C" w:rsidR="005F5B79" w:rsidRPr="004D2956" w:rsidRDefault="004F2C3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919D85" w14:textId="5C227D8C" w:rsidR="005F5B79" w:rsidRPr="004D2956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54C22D" w14:textId="5979CF36" w:rsidR="005F5B79" w:rsidRPr="004D2956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A9D711" w14:textId="78AA699A" w:rsidR="005F5B79" w:rsidRPr="004D2956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4AC9326" w14:textId="7B27F7D4" w:rsidR="005F5B79" w:rsidRPr="004D2956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95F737" w14:textId="2C5EAAEE" w:rsidR="005F5B79" w:rsidRPr="004D2956" w:rsidRDefault="004F2C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B961CC1" w14:textId="77777777" w:rsidR="005F5B79" w:rsidRDefault="005F5B79" w:rsidP="000A7C6B"/>
        </w:tc>
      </w:tr>
      <w:tr w:rsidR="005F5B79" w14:paraId="2C8780EB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DD31BFD" w14:textId="3B3D76A7" w:rsidR="00C6072D" w:rsidRPr="000B04D4" w:rsidRDefault="004F2C3F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09A8E1A2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6E59500" w14:textId="00E4BC8C" w:rsidR="00C6072D" w:rsidRDefault="004F2C3F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091DD8B" w14:textId="61144B7A" w:rsidR="00C6072D" w:rsidRDefault="004F2C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6ECEE57" w14:textId="096F59DC" w:rsidR="00C6072D" w:rsidRDefault="004F2C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A807F6F" w14:textId="438CB7D0" w:rsidR="00C6072D" w:rsidRDefault="004F2C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EA59A85" w14:textId="7B899BFC" w:rsidR="00C6072D" w:rsidRDefault="004F2C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225A7F2" w14:textId="547FC296" w:rsidR="00C6072D" w:rsidRDefault="004F2C3F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C9076B5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EE4BADA" w14:textId="6221EA26" w:rsidR="00C6072D" w:rsidRPr="004D2956" w:rsidRDefault="004F2C3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E0FD1D" w14:textId="62A06FB2" w:rsidR="00C6072D" w:rsidRPr="004D2956" w:rsidRDefault="004F2C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5AF2B1" w14:textId="0FD6F0BE" w:rsidR="00C6072D" w:rsidRPr="004D2956" w:rsidRDefault="004F2C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-0.0190855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1D29C6" w14:textId="08747338" w:rsidR="00C6072D" w:rsidRPr="004D2956" w:rsidRDefault="004F2C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56.752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D8509F" w14:textId="693211FF" w:rsidR="00C6072D" w:rsidRPr="004D2956" w:rsidRDefault="004F2C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-0.0670799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99A65F" w14:textId="4458E137" w:rsidR="00C6072D" w:rsidRPr="004D2956" w:rsidRDefault="004F2C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56.752</w:t>
                  </w:r>
                </w:p>
              </w:tc>
            </w:tr>
          </w:tbl>
          <w:p w14:paraId="2D26E2AF" w14:textId="379E8B0F" w:rsidR="00C6072D" w:rsidRPr="000B04D4" w:rsidRDefault="004F2C3F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13BD7D3D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7D320C0" w14:textId="1B4CF615" w:rsidR="00C6072D" w:rsidRDefault="004F2C3F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99C430A" w14:textId="07D38E14" w:rsidR="00C6072D" w:rsidRDefault="004F2C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AC48F94" w14:textId="103A8874" w:rsidR="00C6072D" w:rsidRDefault="004F2C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1C4FC66" w14:textId="22A4E8D8" w:rsidR="00C6072D" w:rsidRDefault="004F2C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D13DAE1" w14:textId="32D1595E" w:rsidR="00C6072D" w:rsidRDefault="004F2C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DC0AD19" w14:textId="2B89F4E5" w:rsidR="00C6072D" w:rsidRDefault="004F2C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D0AD976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7A4907" w14:textId="7289421E" w:rsidR="00C6072D" w:rsidRPr="004D2956" w:rsidRDefault="004F2C3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507067" w14:textId="59FE54CE" w:rsidR="00C6072D" w:rsidRPr="004D2956" w:rsidRDefault="004F2C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F4F79B" w14:textId="309187F5" w:rsidR="00C6072D" w:rsidRPr="004D2956" w:rsidRDefault="004F2C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9CBED7F" w14:textId="2B855BAB" w:rsidR="00C6072D" w:rsidRPr="004D2956" w:rsidRDefault="004F2C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62E219" w14:textId="245E41FE" w:rsidR="00C6072D" w:rsidRPr="004D2956" w:rsidRDefault="004F2C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F88C56D" w14:textId="6684B46E" w:rsidR="00C6072D" w:rsidRPr="004D2956" w:rsidRDefault="004F2C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711ACF16" w14:textId="09484EC7" w:rsidR="005F5B79" w:rsidRDefault="005F5B79" w:rsidP="000A7C6B"/>
        </w:tc>
      </w:tr>
      <w:bookmarkEnd w:id="18"/>
      <w:bookmarkEnd w:id="19"/>
      <w:bookmarkEnd w:id="20"/>
    </w:tbl>
    <w:p w14:paraId="65699002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C86776B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D6C3E69" w14:textId="422C5FF0" w:rsidR="0050542D" w:rsidRPr="004F2C3F" w:rsidRDefault="004F2C3F" w:rsidP="004F2C3F">
            <w:pPr>
              <w:pStyle w:val="Heading1"/>
            </w:pPr>
            <w:bookmarkStart w:id="21" w:name="_Toc131067669"/>
            <w:r>
              <w:t>Beams</w:t>
            </w:r>
            <w:bookmarkEnd w:id="21"/>
          </w:p>
          <w:p w14:paraId="564A5407" w14:textId="52DB6C9F" w:rsidR="00EC2432" w:rsidRDefault="004F2C3F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4DA02CC5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61CF764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4E266CC" w14:textId="08E3B93C" w:rsidR="00EC2432" w:rsidRDefault="004F2C3F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31067670"/>
            <w:r>
              <w:lastRenderedPageBreak/>
              <w:t>Study Results</w:t>
            </w:r>
            <w:bookmarkEnd w:id="25"/>
          </w:p>
          <w:p w14:paraId="24827065" w14:textId="6A4127F1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43"/>
              <w:gridCol w:w="2899"/>
              <w:gridCol w:w="2419"/>
              <w:gridCol w:w="2877"/>
            </w:tblGrid>
            <w:tr w:rsidR="004F2C3F" w14:paraId="5D950FCD" w14:textId="77777777" w:rsidTr="009A19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D67C2D1" w14:textId="6E517390" w:rsidR="004F2C3F" w:rsidRDefault="004F2C3F" w:rsidP="004F2C3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A9A889" w14:textId="2620C1AA" w:rsidR="004F2C3F" w:rsidRDefault="004F2C3F" w:rsidP="004F2C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7B37D17" w14:textId="4263341D" w:rsidR="004F2C3F" w:rsidRDefault="004F2C3F" w:rsidP="004F2C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BD2B5CA" w14:textId="24C6ACCD" w:rsidR="004F2C3F" w:rsidRDefault="004F2C3F" w:rsidP="004F2C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F2C3F" w14:paraId="57810A1A" w14:textId="77777777" w:rsidTr="009A19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A8C0A68" w14:textId="5166F22F" w:rsidR="004F2C3F" w:rsidRPr="004D2956" w:rsidRDefault="004F2C3F" w:rsidP="004F2C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97816F1" w14:textId="5EB12DD1" w:rsidR="004F2C3F" w:rsidRPr="004D2956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A45E084" w14:textId="77777777" w:rsidR="004F2C3F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4.730e-03N/mm^2 (MPa)</w:t>
                  </w:r>
                </w:p>
                <w:p w14:paraId="7F14E93F" w14:textId="25C2F030" w:rsidR="004F2C3F" w:rsidRPr="004D2956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11945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A63CEA" w14:textId="77777777" w:rsidR="004F2C3F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5.118e+00N/mm^2 (MPa)</w:t>
                  </w:r>
                </w:p>
                <w:p w14:paraId="604523F3" w14:textId="7B7BBEB6" w:rsidR="004F2C3F" w:rsidRPr="004D2956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12816</w:t>
                  </w:r>
                </w:p>
              </w:tc>
            </w:tr>
            <w:tr w:rsidR="004F2C3F" w14:paraId="453A3BBD" w14:textId="77777777" w:rsidTr="009A19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6D65B5" w14:textId="219C1B00" w:rsidR="004F2C3F" w:rsidRDefault="004F2C3F" w:rsidP="004F2C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7CC4A47D" wp14:editId="67D75409">
                        <wp:extent cx="6858000" cy="3434715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34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E3978F" w14:textId="3D60FF79" w:rsidR="004F2C3F" w:rsidRPr="004D2956" w:rsidRDefault="004F2C3F" w:rsidP="004F2C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ShelledModel1-Static 6-Stress-Stress1</w:t>
                  </w:r>
                </w:p>
              </w:tc>
            </w:tr>
          </w:tbl>
          <w:p w14:paraId="60A64A06" w14:textId="6612A5FD" w:rsidR="004F2C3F" w:rsidRDefault="004F2C3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4F2C3F" w14:paraId="7DA67E86" w14:textId="77777777" w:rsidTr="009A19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20E69BA" w14:textId="1F1F3281" w:rsidR="004F2C3F" w:rsidRDefault="004F2C3F" w:rsidP="004F2C3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DFAEB4C" w14:textId="00151A16" w:rsidR="004F2C3F" w:rsidRDefault="004F2C3F" w:rsidP="004F2C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219D92" w14:textId="5B2CD306" w:rsidR="004F2C3F" w:rsidRDefault="004F2C3F" w:rsidP="004F2C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AA6D782" w14:textId="1667E6C4" w:rsidR="004F2C3F" w:rsidRDefault="004F2C3F" w:rsidP="004F2C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F2C3F" w14:paraId="6DFA3BB9" w14:textId="77777777" w:rsidTr="009A19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750D4E2" w14:textId="1E26C8C4" w:rsidR="004F2C3F" w:rsidRPr="004D2956" w:rsidRDefault="004F2C3F" w:rsidP="004F2C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303EC31" w14:textId="3F6CE8EA" w:rsidR="004F2C3F" w:rsidRPr="004D2956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893949A" w14:textId="77777777" w:rsidR="004F2C3F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78890B02" w14:textId="30B8C9FD" w:rsidR="004F2C3F" w:rsidRPr="004D2956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2A1EE05" w14:textId="77777777" w:rsidR="004F2C3F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4.276e-02mm</w:t>
                  </w:r>
                </w:p>
                <w:p w14:paraId="3C784BA1" w14:textId="09350EFC" w:rsidR="004F2C3F" w:rsidRPr="004D2956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993</w:t>
                  </w:r>
                </w:p>
              </w:tc>
            </w:tr>
            <w:tr w:rsidR="004F2C3F" w14:paraId="12A5C079" w14:textId="77777777" w:rsidTr="009A19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D2190D" w14:textId="223AF80F" w:rsidR="004F2C3F" w:rsidRDefault="004F2C3F" w:rsidP="004F2C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4B4B1C88" wp14:editId="139239E2">
                        <wp:extent cx="6858000" cy="3434715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34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17D07B" w14:textId="3DD0896E" w:rsidR="004F2C3F" w:rsidRPr="004D2956" w:rsidRDefault="004F2C3F" w:rsidP="004F2C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ShelledModel1-Static 6-Displacement-Displacement1</w:t>
                  </w:r>
                </w:p>
              </w:tc>
            </w:tr>
          </w:tbl>
          <w:p w14:paraId="7476BD10" w14:textId="7BD5A7DD" w:rsidR="004F2C3F" w:rsidRDefault="004F2C3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4F2C3F" w14:paraId="534F397F" w14:textId="77777777" w:rsidTr="009A19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C1EC17" w14:textId="025DD2A7" w:rsidR="004F2C3F" w:rsidRDefault="004F2C3F" w:rsidP="004F2C3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E8B1BC1" w14:textId="5D3F6653" w:rsidR="004F2C3F" w:rsidRDefault="004F2C3F" w:rsidP="004F2C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B47615" w14:textId="547B4F5D" w:rsidR="004F2C3F" w:rsidRDefault="004F2C3F" w:rsidP="004F2C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B22DB99" w14:textId="40ED48DA" w:rsidR="004F2C3F" w:rsidRDefault="004F2C3F" w:rsidP="004F2C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F2C3F" w14:paraId="407D651A" w14:textId="77777777" w:rsidTr="009A19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15DB0D4" w14:textId="1CC26455" w:rsidR="004F2C3F" w:rsidRPr="004D2956" w:rsidRDefault="004F2C3F" w:rsidP="004F2C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5579E0" w14:textId="7035B42A" w:rsidR="004F2C3F" w:rsidRPr="004D2956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479FDAA" w14:textId="77777777" w:rsidR="004F2C3F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2.595e-08</w:t>
                  </w:r>
                </w:p>
                <w:p w14:paraId="44315D71" w14:textId="47051F60" w:rsidR="004F2C3F" w:rsidRPr="004D2956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9489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877C382" w14:textId="77777777" w:rsidR="004F2C3F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1.607e-05</w:t>
                  </w:r>
                </w:p>
                <w:p w14:paraId="34DA9470" w14:textId="55943CB3" w:rsidR="004F2C3F" w:rsidRPr="004D2956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2566</w:t>
                  </w:r>
                </w:p>
              </w:tc>
            </w:tr>
            <w:tr w:rsidR="004F2C3F" w14:paraId="2754C063" w14:textId="77777777" w:rsidTr="009A19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9C7D2D" w14:textId="3EAFECF2" w:rsidR="004F2C3F" w:rsidRDefault="004F2C3F" w:rsidP="004F2C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7E21E37E" wp14:editId="71C8FECD">
                        <wp:extent cx="6858000" cy="3434715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34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7ADBF2" w14:textId="32FEAC8F" w:rsidR="004F2C3F" w:rsidRPr="004D2956" w:rsidRDefault="004F2C3F" w:rsidP="004F2C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ShelledModel1-Static 6-Strain-Strain1</w:t>
                  </w:r>
                </w:p>
              </w:tc>
            </w:tr>
          </w:tbl>
          <w:p w14:paraId="4E95B52E" w14:textId="796557F9" w:rsidR="004F2C3F" w:rsidRDefault="004F2C3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99"/>
              <w:gridCol w:w="7139"/>
            </w:tblGrid>
            <w:tr w:rsidR="004F2C3F" w14:paraId="795F5C27" w14:textId="77777777" w:rsidTr="004F2C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14F0B1" w14:textId="6F8D1464" w:rsidR="004F2C3F" w:rsidRDefault="004F2C3F" w:rsidP="004F2C3F">
                  <w:r>
                    <w:lastRenderedPageBreak/>
                    <w:t>Name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E2C9AA" w14:textId="6332E02E" w:rsidR="004F2C3F" w:rsidRDefault="004F2C3F" w:rsidP="004F2C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4F2C3F" w14:paraId="42F92C77" w14:textId="77777777" w:rsidTr="00F307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A5F4126" w14:textId="76B640A2" w:rsidR="004F2C3F" w:rsidRPr="004D2956" w:rsidRDefault="004F2C3F" w:rsidP="004F2C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7EF50BD" w14:textId="6F8EE756" w:rsidR="004F2C3F" w:rsidRPr="004D2956" w:rsidRDefault="004F2C3F" w:rsidP="004F2C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4F2C3F" w14:paraId="78045EC8" w14:textId="77777777" w:rsidTr="004F2C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2BA7D8" w14:textId="5180E171" w:rsidR="004F2C3F" w:rsidRDefault="004F2C3F" w:rsidP="004F2C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85586A3" wp14:editId="0C5A1B16">
                        <wp:extent cx="6858000" cy="3434715"/>
                        <wp:effectExtent l="0" t="0" r="0" b="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34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D308C5" w14:textId="2BD8B5E4" w:rsidR="004F2C3F" w:rsidRPr="004D2956" w:rsidRDefault="004F2C3F" w:rsidP="004F2C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ShelledModel1-Static 6-Displacement-Displacement1{1}</w:t>
                  </w:r>
                </w:p>
              </w:tc>
            </w:tr>
          </w:tbl>
          <w:p w14:paraId="3FECECA2" w14:textId="77777777" w:rsidR="004F2C3F" w:rsidRPr="000B04D4" w:rsidRDefault="004F2C3F" w:rsidP="000A7C6B"/>
          <w:bookmarkEnd w:id="22"/>
          <w:bookmarkEnd w:id="23"/>
          <w:bookmarkEnd w:id="24"/>
          <w:p w14:paraId="52634A0F" w14:textId="052737FB" w:rsidR="00EC2432" w:rsidRDefault="00EC2432" w:rsidP="000A7C6B"/>
        </w:tc>
      </w:tr>
    </w:tbl>
    <w:p w14:paraId="604B9E47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4BAD808D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60EAA71" w14:textId="0F8A7360" w:rsidR="000B1701" w:rsidRDefault="004F2C3F" w:rsidP="004F2C3F">
            <w:pPr>
              <w:pStyle w:val="Heading1"/>
            </w:pPr>
            <w:bookmarkStart w:id="26" w:name="_Toc131067671"/>
            <w:r>
              <w:t>Conclusion</w:t>
            </w:r>
            <w:bookmarkEnd w:id="26"/>
          </w:p>
        </w:tc>
      </w:tr>
    </w:tbl>
    <w:p w14:paraId="25520CFE" w14:textId="3185AF39" w:rsidR="00AC3438" w:rsidRPr="00AC3438" w:rsidRDefault="00AC3438" w:rsidP="00FE0924"/>
    <w:sectPr w:rsidR="00AC3438" w:rsidRPr="00AC3438" w:rsidSect="004F2C3F">
      <w:footerReference w:type="default" r:id="rId19"/>
      <w:footerReference w:type="first" r:id="rId2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96AD" w14:textId="77777777" w:rsidR="004F2C3F" w:rsidRDefault="004F2C3F" w:rsidP="00F25CD7">
      <w:pPr>
        <w:spacing w:after="0" w:line="240" w:lineRule="auto"/>
      </w:pPr>
      <w:r>
        <w:separator/>
      </w:r>
    </w:p>
  </w:endnote>
  <w:endnote w:type="continuationSeparator" w:id="0">
    <w:p w14:paraId="4AB778F5" w14:textId="77777777" w:rsidR="004F2C3F" w:rsidRDefault="004F2C3F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5D267329" w14:textId="77777777" w:rsidTr="003E1AE9">
      <w:tc>
        <w:tcPr>
          <w:tcW w:w="867" w:type="pct"/>
        </w:tcPr>
        <w:p w14:paraId="07776098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68024CD" wp14:editId="3D109FCB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09C16D35" w14:textId="43175CA0" w:rsidR="00DC4D2F" w:rsidRDefault="004F2C3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5C873064" w14:textId="7F6135D0" w:rsidR="00DC4D2F" w:rsidRDefault="004F2C3F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ShelledModel1</w:t>
          </w:r>
        </w:p>
      </w:tc>
      <w:tc>
        <w:tcPr>
          <w:tcW w:w="0" w:type="auto"/>
          <w:vAlign w:val="bottom"/>
        </w:tcPr>
        <w:p w14:paraId="495857A0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271CC429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5757BD46" w14:textId="77777777" w:rsidTr="00BF0BC4">
      <w:tc>
        <w:tcPr>
          <w:tcW w:w="1908" w:type="dxa"/>
        </w:tcPr>
        <w:p w14:paraId="4CAEB682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1CF07FC" wp14:editId="3E723533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659C76E3" w14:textId="3A50FE30" w:rsidR="00DC4D2F" w:rsidRDefault="004F2C3F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E89BE41" w14:textId="024440CA" w:rsidR="00DC4D2F" w:rsidRDefault="004F2C3F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ShelledModel1</w:t>
          </w:r>
        </w:p>
      </w:tc>
      <w:tc>
        <w:tcPr>
          <w:tcW w:w="360" w:type="dxa"/>
          <w:vAlign w:val="bottom"/>
        </w:tcPr>
        <w:p w14:paraId="45548AA5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C04FE65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EA75" w14:textId="77777777" w:rsidR="004F2C3F" w:rsidRDefault="004F2C3F" w:rsidP="00F25CD7">
      <w:pPr>
        <w:spacing w:after="0" w:line="240" w:lineRule="auto"/>
      </w:pPr>
      <w:r>
        <w:separator/>
      </w:r>
    </w:p>
  </w:footnote>
  <w:footnote w:type="continuationSeparator" w:id="0">
    <w:p w14:paraId="70041756" w14:textId="77777777" w:rsidR="004F2C3F" w:rsidRDefault="004F2C3F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3F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2C3F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B986"/>
  <w15:docId w15:val="{D296A044-8968-444B-AD71-F822719A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josh westy</dc:creator>
  <cp:lastModifiedBy>Josh</cp:lastModifiedBy>
  <cp:revision>1</cp:revision>
  <dcterms:created xsi:type="dcterms:W3CDTF">2023-03-30T15:19:00Z</dcterms:created>
  <dcterms:modified xsi:type="dcterms:W3CDTF">2023-03-30T15:20:00Z</dcterms:modified>
</cp:coreProperties>
</file>